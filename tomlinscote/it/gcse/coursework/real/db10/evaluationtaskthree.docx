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41"/>
        <w:gridCol w:w="5341"/>
      </w:tblGrid>
      <w:tr w:rsidR="00434064" w:rsidRPr="00F64FF6" w:rsidTr="00F64FF6"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4FF6">
              <w:rPr>
                <w:rFonts w:ascii="Times New Roman" w:hAnsi="Times New Roman"/>
                <w:b/>
                <w:sz w:val="24"/>
                <w:szCs w:val="24"/>
              </w:rPr>
              <w:t>Desired outcomes and performance criteria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4FF6">
              <w:rPr>
                <w:rFonts w:ascii="Times New Roman" w:hAnsi="Times New Roman"/>
                <w:b/>
                <w:sz w:val="24"/>
                <w:szCs w:val="24"/>
              </w:rPr>
              <w:t>How I solved them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title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title.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first name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first name.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family name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family name.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type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type.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4FF6">
              <w:rPr>
                <w:rFonts w:ascii="Times New Roman" w:hAnsi="Times New Roman"/>
                <w:b/>
                <w:sz w:val="24"/>
                <w:szCs w:val="24"/>
              </w:rPr>
              <w:t>Collection Point List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Print an A4 list of passengers (at each collection point on tour)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printed an A4 list of passengers at each collection point</w:t>
            </w: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 xml:space="preserve"> of the tour.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sort list in (ascending) order of family name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it can sort list in ascending order of family name.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make lists clear to read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made lists clear to read.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telephone number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telephone number.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Mustn’t include any additional fields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No, I have not included any additional fields.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company name at top (of list)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Company name at top of list.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tour name at top (of list)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tour name at top of list.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collection address at top (of list)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collection address at top of list.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collection time at top (of list)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collection time at top of list.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allow for searching for any tour code and any collection</w:t>
            </w: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point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allowed for searching for any tour code and any</w:t>
            </w: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collection point.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all passengers for tour 352 at collection point 3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 xml:space="preserve">Yes, I have shown all passengers for tour 352 at collection </w:t>
            </w: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Point 3.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4FF6">
              <w:rPr>
                <w:rFonts w:ascii="Times New Roman" w:hAnsi="Times New Roman"/>
                <w:b/>
                <w:sz w:val="24"/>
                <w:szCs w:val="24"/>
              </w:rPr>
              <w:t>Dietary Requirement Report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Print a report on A4 paper (for each tour of  passengers with</w:t>
            </w: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dietary requirements)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printed a report, on A4 paper, for each tour, of the passengers with dietary requirements.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Report for each tour must be professional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the report for each tour is professional.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Report for each  tour must sorted in ascending order of dietary</w:t>
            </w: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requirement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the report for each tour has sorted on dietary requirement</w:t>
            </w: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in ascending order.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dietary requirement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dietary requirement.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report name in report header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report name in the report header.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company name in report header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Company name in the report header.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logo in report header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 I have shown the logo in the report header.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tour name in report header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tour name in the report header.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tour date in report header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tour date in the report header.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make all items in report header (report name, company name, logo, tour name, tour date) stand out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made all items in the report header (report name, Company name, logo, tour name and date) stand out.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only use company’s blue and white colour scheme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 xml:space="preserve">Yes, I have used only the Company’s blue and white colour </w:t>
            </w: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Scheme.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leave colours of logo as they are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left logo colours as they are.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Must show all passengers with special dietary requirements’ report for tour 352</w:t>
            </w: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4FF6">
              <w:rPr>
                <w:rFonts w:ascii="Times New Roman" w:hAnsi="Times New Roman"/>
                <w:sz w:val="20"/>
                <w:szCs w:val="20"/>
              </w:rPr>
              <w:t>Yes, I have shown the report of all passengers with special dietary requirements for tour 352.</w:t>
            </w: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064" w:rsidRPr="00F64FF6" w:rsidTr="00F64FF6">
        <w:tc>
          <w:tcPr>
            <w:tcW w:w="5341" w:type="dxa"/>
            <w:vAlign w:val="center"/>
          </w:tcPr>
          <w:p w:rsidR="00434064" w:rsidRPr="00F64FF6" w:rsidRDefault="00434064" w:rsidP="00F64F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434064" w:rsidRPr="00F64FF6" w:rsidRDefault="00434064" w:rsidP="00F64F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064" w:rsidRPr="00513BFD" w:rsidRDefault="00434064" w:rsidP="0059451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434064" w:rsidRPr="00513BFD" w:rsidSect="00820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064" w:rsidRDefault="00434064" w:rsidP="00085223">
      <w:pPr>
        <w:spacing w:after="0" w:line="240" w:lineRule="auto"/>
      </w:pPr>
      <w:r>
        <w:separator/>
      </w:r>
    </w:p>
  </w:endnote>
  <w:endnote w:type="continuationSeparator" w:id="0">
    <w:p w:rsidR="00434064" w:rsidRDefault="00434064" w:rsidP="0008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064" w:rsidRDefault="00434064" w:rsidP="00085223">
      <w:pPr>
        <w:spacing w:after="0" w:line="240" w:lineRule="auto"/>
      </w:pPr>
      <w:r>
        <w:separator/>
      </w:r>
    </w:p>
  </w:footnote>
  <w:footnote w:type="continuationSeparator" w:id="0">
    <w:p w:rsidR="00434064" w:rsidRDefault="00434064" w:rsidP="00085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490"/>
    <w:rsid w:val="00085223"/>
    <w:rsid w:val="0011162F"/>
    <w:rsid w:val="00147412"/>
    <w:rsid w:val="002202D7"/>
    <w:rsid w:val="00370CDA"/>
    <w:rsid w:val="00434064"/>
    <w:rsid w:val="00513BFD"/>
    <w:rsid w:val="00542F09"/>
    <w:rsid w:val="00561199"/>
    <w:rsid w:val="00594519"/>
    <w:rsid w:val="005B76D6"/>
    <w:rsid w:val="00820490"/>
    <w:rsid w:val="00A24515"/>
    <w:rsid w:val="00C245E3"/>
    <w:rsid w:val="00F64FF6"/>
    <w:rsid w:val="00FC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D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049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5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522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85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52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2</Pages>
  <Words>453</Words>
  <Characters>2588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 Long</dc:creator>
  <cp:keywords/>
  <dc:description/>
  <cp:lastModifiedBy>Tomlinscote School</cp:lastModifiedBy>
  <cp:revision>2</cp:revision>
  <cp:lastPrinted>2010-05-27T21:13:00Z</cp:lastPrinted>
  <dcterms:created xsi:type="dcterms:W3CDTF">2010-05-27T20:29:00Z</dcterms:created>
  <dcterms:modified xsi:type="dcterms:W3CDTF">2010-05-28T14:08:00Z</dcterms:modified>
</cp:coreProperties>
</file>